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114CF8C6" w:rsidR="001A4A7E" w:rsidRDefault="00817B2B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Name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 xml:space="preserve">John</w:t>
      </w:r>
    </w:p>
    <w:p w14:paraId="2A660C15" w14:textId="3115F2CB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</w:t>
      </w:r>
      <w:r w:rsidR="00817B2B">
        <w:rPr>
          <w:rFonts w:ascii="Adobe Gothic Std B" w:eastAsia="Adobe Gothic Std B" w:hAnsi="Adobe Gothic Std B"/>
        </w:rPr>
        <w:t xml:space="preserve"> Number</w:t>
      </w:r>
      <w:r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FD10EA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2B6F" w14:textId="77777777" w:rsidR="00FD10EA" w:rsidRDefault="00FD10EA" w:rsidP="00DA124E">
      <w:r>
        <w:separator/>
      </w:r>
    </w:p>
  </w:endnote>
  <w:endnote w:type="continuationSeparator" w:id="0">
    <w:p w14:paraId="23DD5593" w14:textId="77777777" w:rsidR="00FD10EA" w:rsidRDefault="00FD10EA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58C3" w14:textId="77777777" w:rsidR="00FD10EA" w:rsidRDefault="00FD10EA" w:rsidP="00DA124E">
      <w:r>
        <w:separator/>
      </w:r>
    </w:p>
  </w:footnote>
  <w:footnote w:type="continuationSeparator" w:id="0">
    <w:p w14:paraId="59777D75" w14:textId="77777777" w:rsidR="00FD10EA" w:rsidRDefault="00FD10EA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17B2B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10E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34914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Mahela Shewon Lewle</cp:lastModifiedBy>
  <cp:revision>11</cp:revision>
  <dcterms:created xsi:type="dcterms:W3CDTF">2022-10-08T09:21:00Z</dcterms:created>
  <dcterms:modified xsi:type="dcterms:W3CDTF">2024-02-07T17:44:00Z</dcterms:modified>
  <cp:category/>
  <cp:version/>
  <dc:description/>
  <dc:identifier/>
  <dc:language/>
  <dc:subject/>
</cp:coreProperties>
</file>